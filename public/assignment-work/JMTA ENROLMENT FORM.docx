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47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0"/>
        <w:gridCol w:w="7054"/>
      </w:tblGrid>
      <w:tr w:rsidR="002C2CDD" w:rsidRPr="00906BEE" w14:paraId="49A3A377" w14:textId="77777777" w:rsidTr="570EB7C4">
        <w:trPr>
          <w:trHeight w:val="2466"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7E06C869" w14:textId="77777777" w:rsidR="00523479" w:rsidRPr="00906BEE" w:rsidRDefault="00821881" w:rsidP="00821881">
            <w:pPr>
              <w:pStyle w:val="Initials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1CEE8CB" wp14:editId="19C56B6C">
                  <wp:extent cx="1217914" cy="861237"/>
                  <wp:effectExtent l="0" t="0" r="0" b="0"/>
                  <wp:docPr id="5" name="Picture 5" descr="C:\Users\EMMANUEL SHEN\AppData\Local\Microsoft\Windows\INetCache\Content.Word\JM-GLOB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MMANUEL SHEN\AppData\Local\Microsoft\Windows\INetCache\Content.Word\JM-GLOB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664" cy="892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 wp14:anchorId="45B6C023" wp14:editId="0EF5D782">
                      <wp:simplePos x="0" y="0"/>
                      <wp:positionH relativeFrom="column">
                        <wp:posOffset>-1208405</wp:posOffset>
                      </wp:positionH>
                      <wp:positionV relativeFrom="page">
                        <wp:posOffset>-422910</wp:posOffset>
                      </wp:positionV>
                      <wp:extent cx="8537575" cy="1704340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7575" cy="1704340"/>
                                <a:chOff x="-985000" y="57150"/>
                                <a:chExt cx="8539927" cy="17043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-985000" y="376126"/>
                                  <a:ext cx="8539927" cy="9888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24EBE7" id="Group 1" o:spid="_x0000_s1026" alt="Title: Header graphics" style="position:absolute;margin-left:-95.15pt;margin-top:-33.3pt;width:672.25pt;height:134.2pt;z-index:-251658240;mso-position-vertical-relative:page" coordorigin="-9850,571" coordsize="85399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">
                      <v:rect id="Red rectangle" o:spid="_x0000_s1027" style="position:absolute;left:-9850;top:3761;width:85399;height:9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" fillcolor="#0070c0" stroked="f" strokeweight="1pt"/>
                      <v:oval id="White circle" o:spid="_x0000_s1028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65435DAD" w14:textId="77777777" w:rsidR="00741125" w:rsidRPr="00906BEE" w:rsidRDefault="00741125" w:rsidP="00821881"/>
        </w:tc>
        <w:tc>
          <w:tcPr>
            <w:tcW w:w="705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54"/>
            </w:tblGrid>
            <w:tr w:rsidR="00C612DA" w:rsidRPr="00D44E8E" w14:paraId="0F43AB14" w14:textId="77777777" w:rsidTr="00E27B4C">
              <w:trPr>
                <w:trHeight w:hRule="exact" w:val="1118"/>
              </w:trPr>
              <w:tc>
                <w:tcPr>
                  <w:tcW w:w="6055" w:type="dxa"/>
                  <w:vAlign w:val="center"/>
                </w:tcPr>
                <w:p w14:paraId="646DA7A9" w14:textId="77777777" w:rsidR="00C612DA" w:rsidRPr="00707B25" w:rsidRDefault="00A8227C" w:rsidP="00FB65BE">
                  <w:pPr>
                    <w:pStyle w:val="Heading1"/>
                    <w:framePr w:hSpace="180" w:wrap="around" w:vAnchor="text" w:hAnchor="text" w:xAlign="center" w:y="1"/>
                    <w:suppressOverlap/>
                    <w:jc w:val="center"/>
                    <w:outlineLvl w:val="0"/>
                    <w:rPr>
                      <w:color w:val="FFFFFF" w:themeColor="background1"/>
                      <w:sz w:val="52"/>
                    </w:rPr>
                  </w:pPr>
                  <w:sdt>
                    <w:sdtPr>
                      <w:rPr>
                        <w:b/>
                        <w:sz w:val="52"/>
                      </w:rPr>
                      <w:alias w:val="Enter your name:"/>
                      <w:tag w:val="Enter your name:"/>
                      <w:id w:val="-296147368"/>
                      <w:placeholder>
                        <w:docPart w:val="F4EED4665AB944CB8457BE6F39A17E0A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b w:val="0"/>
                        <w:color w:val="FFFFFF" w:themeColor="background1"/>
                      </w:rPr>
                    </w:sdtEndPr>
                    <w:sdtContent>
                      <w:r w:rsidR="00821881" w:rsidRPr="00707B25">
                        <w:rPr>
                          <w:color w:val="FFFFFF" w:themeColor="background1"/>
                          <w:sz w:val="52"/>
                        </w:rPr>
                        <w:t>JOHN MULINDE TRUMPET ACADEMY</w:t>
                      </w:r>
                    </w:sdtContent>
                  </w:sdt>
                </w:p>
                <w:p w14:paraId="5DC5FB39" w14:textId="77777777" w:rsidR="00906BEE" w:rsidRPr="00D44E8E" w:rsidRDefault="005D1B30" w:rsidP="00FB65BE">
                  <w:pPr>
                    <w:pStyle w:val="Heading2"/>
                    <w:framePr w:hSpace="180" w:wrap="around" w:vAnchor="text" w:hAnchor="text" w:xAlign="center" w:y="1"/>
                    <w:suppressOverlap/>
                    <w:jc w:val="center"/>
                    <w:outlineLvl w:val="1"/>
                    <w:rPr>
                      <w:b/>
                      <w:sz w:val="5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3" behindDoc="0" locked="0" layoutInCell="1" allowOverlap="1" wp14:anchorId="08595312" wp14:editId="65D49FE5">
                            <wp:simplePos x="0" y="0"/>
                            <wp:positionH relativeFrom="column">
                              <wp:posOffset>-468630</wp:posOffset>
                            </wp:positionH>
                            <wp:positionV relativeFrom="paragraph">
                              <wp:posOffset>171450</wp:posOffset>
                            </wp:positionV>
                            <wp:extent cx="3519170" cy="307975"/>
                            <wp:effectExtent l="0" t="0" r="24130" b="1587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19170" cy="3079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BADE24B" w14:textId="77777777" w:rsidR="006248BB" w:rsidRPr="00CC76C4" w:rsidRDefault="006248BB" w:rsidP="005D1B30">
                                        <w:pPr>
                                          <w:jc w:val="center"/>
                                          <w:rPr>
                                            <w:b/>
                                            <w:sz w:val="24"/>
                                          </w:rPr>
                                        </w:pPr>
                                        <w:r w:rsidRPr="00CC76C4">
                                          <w:rPr>
                                            <w:b/>
                                            <w:sz w:val="24"/>
                                          </w:rPr>
                                          <w:t>Kingdom Dynamics 101 Course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595312" id="Rectangle 9" o:spid="_x0000_s1026" style="position:absolute;left:0;text-align:left;margin-left:-36.9pt;margin-top:13.5pt;width:277.1pt;height:24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" fillcolor="#f18989 [2164]" strokecolor="#ea4e4e [3204]" strokeweight=".5pt">
                            <v:fill color2="#ee6f6f [2612]" rotate="t" colors="0 #f5adad;.5 #f39e9e;1 #f58d8d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5BADE24B" w14:textId="77777777" w:rsidR="006248BB" w:rsidRPr="00CC76C4" w:rsidRDefault="006248BB" w:rsidP="005D1B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C76C4">
                                    <w:rPr>
                                      <w:b/>
                                      <w:sz w:val="24"/>
                                    </w:rPr>
                                    <w:t>Kingdom Dynamics 101 Course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3206CAED" w14:textId="77777777" w:rsidR="00741125" w:rsidRPr="00D44E8E" w:rsidRDefault="005D1B30" w:rsidP="00BB4D86">
            <w:pPr>
              <w:jc w:val="center"/>
              <w:rPr>
                <w:b/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9070389" wp14:editId="0D1F7577">
                      <wp:simplePos x="0" y="0"/>
                      <wp:positionH relativeFrom="column">
                        <wp:posOffset>-765057</wp:posOffset>
                      </wp:positionH>
                      <wp:positionV relativeFrom="paragraph">
                        <wp:posOffset>155102</wp:posOffset>
                      </wp:positionV>
                      <wp:extent cx="3987209" cy="371637"/>
                      <wp:effectExtent l="0" t="0" r="1333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7209" cy="371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E40C4" w14:textId="77777777" w:rsidR="006248BB" w:rsidRPr="00707B25" w:rsidRDefault="006248BB" w:rsidP="005D1B30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40"/>
                                    </w:rPr>
                                  </w:pPr>
                                  <w:r w:rsidRPr="00707B25">
                                    <w:rPr>
                                      <w:rFonts w:ascii="Calibri" w:hAnsi="Calibri" w:cs="Calibri"/>
                                      <w:b/>
                                      <w:sz w:val="40"/>
                                    </w:rPr>
                                    <w:t>TRAINEES ENROLLMENT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70389" id="Rectangle 11" o:spid="_x0000_s1027" style="position:absolute;left:0;text-align:left;margin-left:-60.25pt;margin-top:12.2pt;width:313.95pt;height:29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" fillcolor="white [3201]" strokecolor="#a5a5a5 [3206]" strokeweight="1pt">
                      <v:textbox>
                        <w:txbxContent>
                          <w:p w14:paraId="033E40C4" w14:textId="77777777" w:rsidR="006248BB" w:rsidRPr="00707B25" w:rsidRDefault="006248BB" w:rsidP="005D1B3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</w:rPr>
                            </w:pPr>
                            <w:r w:rsidRPr="00707B25">
                              <w:rPr>
                                <w:rFonts w:ascii="Calibri" w:hAnsi="Calibri" w:cs="Calibri"/>
                                <w:b/>
                                <w:sz w:val="40"/>
                              </w:rPr>
                              <w:t>TRAINEES ENROLLMENT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5C2DD01" w14:textId="77777777" w:rsidR="004B5737" w:rsidRDefault="004B5737" w:rsidP="004B5737">
      <w:pPr>
        <w:ind w:left="360"/>
        <w:rPr>
          <w:rFonts w:ascii="Calibri" w:hAnsi="Calibri" w:cs="Calibri"/>
        </w:rPr>
      </w:pPr>
    </w:p>
    <w:p w14:paraId="3FA541DC" w14:textId="31E62019" w:rsidR="007931EB" w:rsidRPr="005D1B30" w:rsidRDefault="00E27B4C" w:rsidP="005D1B30">
      <w:pPr>
        <w:pStyle w:val="ListParagraph"/>
        <w:numPr>
          <w:ilvl w:val="0"/>
          <w:numId w:val="20"/>
        </w:num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szCs w:val="20"/>
        </w:rPr>
        <w:t>First</w:t>
      </w:r>
      <w:r w:rsidR="007931EB" w:rsidRPr="005D1B30">
        <w:rPr>
          <w:rFonts w:ascii="Calibri" w:hAnsi="Calibri" w:cs="Calibri"/>
          <w:szCs w:val="20"/>
        </w:rPr>
        <w:t>Name..................................</w:t>
      </w:r>
      <w:r w:rsidR="00610B00" w:rsidRPr="005D1B30">
        <w:rPr>
          <w:rFonts w:ascii="Calibri" w:hAnsi="Calibri" w:cs="Calibri"/>
          <w:szCs w:val="20"/>
        </w:rPr>
        <w:t xml:space="preserve">.............................  </w:t>
      </w:r>
      <w:r w:rsidR="00657AA3">
        <w:rPr>
          <w:rFonts w:ascii="Calibri" w:hAnsi="Calibri" w:cs="Calibri"/>
          <w:szCs w:val="20"/>
        </w:rPr>
        <w:t xml:space="preserve"> </w:t>
      </w:r>
      <w:r w:rsidR="00657AA3" w:rsidRPr="004324F0">
        <w:rPr>
          <w:rFonts w:ascii="Calibri" w:hAnsi="Calibri" w:cs="Calibri"/>
          <w:b/>
          <w:szCs w:val="20"/>
        </w:rPr>
        <w:t>2.</w:t>
      </w:r>
      <w:r w:rsidR="00657AA3">
        <w:rPr>
          <w:rFonts w:ascii="Calibri" w:hAnsi="Calibri" w:cs="Calibri"/>
          <w:szCs w:val="20"/>
        </w:rPr>
        <w:t xml:space="preserve"> </w:t>
      </w:r>
      <w:r w:rsidR="007931EB" w:rsidRPr="005D1B30">
        <w:rPr>
          <w:rFonts w:ascii="Calibri" w:hAnsi="Calibri" w:cs="Calibri"/>
          <w:szCs w:val="20"/>
        </w:rPr>
        <w:t>Lastname...................................................................</w:t>
      </w:r>
    </w:p>
    <w:p w14:paraId="41DC6E3D" w14:textId="2BFBAA45" w:rsidR="00BC041B" w:rsidRPr="0091012F" w:rsidRDefault="007931EB" w:rsidP="00657AA3">
      <w:pPr>
        <w:pStyle w:val="ListParagraph"/>
        <w:numPr>
          <w:ilvl w:val="0"/>
          <w:numId w:val="23"/>
        </w:numPr>
        <w:rPr>
          <w:rFonts w:ascii="Calibri" w:hAnsi="Calibri" w:cs="Calibri"/>
          <w:szCs w:val="20"/>
        </w:rPr>
      </w:pPr>
      <w:r w:rsidRPr="0091012F">
        <w:rPr>
          <w:rFonts w:ascii="Calibri" w:hAnsi="Calibri" w:cs="Calibri"/>
          <w:szCs w:val="20"/>
        </w:rPr>
        <w:t>Gender…</w:t>
      </w:r>
      <w:r w:rsidR="004B5737" w:rsidRPr="0091012F">
        <w:rPr>
          <w:rFonts w:ascii="Calibri" w:hAnsi="Calibri" w:cs="Calibri"/>
          <w:szCs w:val="20"/>
        </w:rPr>
        <w:t>………...</w:t>
      </w:r>
      <w:r w:rsidR="00BC041B" w:rsidRPr="0091012F">
        <w:rPr>
          <w:rFonts w:ascii="Calibri" w:hAnsi="Calibri" w:cs="Calibri"/>
          <w:szCs w:val="20"/>
        </w:rPr>
        <w:t>........</w:t>
      </w:r>
      <w:r w:rsidR="003C1902">
        <w:rPr>
          <w:rFonts w:ascii="Calibri" w:hAnsi="Calibri" w:cs="Calibri"/>
          <w:szCs w:val="20"/>
        </w:rPr>
        <w:t>......</w:t>
      </w:r>
      <w:r w:rsidR="00BB4D86" w:rsidRPr="0091012F">
        <w:rPr>
          <w:rFonts w:ascii="Calibri" w:hAnsi="Calibri" w:cs="Calibri"/>
          <w:szCs w:val="20"/>
        </w:rPr>
        <w:t xml:space="preserve">   </w:t>
      </w:r>
      <w:r w:rsidRPr="0091012F">
        <w:rPr>
          <w:rFonts w:ascii="Calibri" w:hAnsi="Calibri" w:cs="Calibri"/>
          <w:szCs w:val="20"/>
        </w:rPr>
        <w:t xml:space="preserve"> </w:t>
      </w:r>
      <w:r w:rsidR="00610B00" w:rsidRPr="0091012F">
        <w:rPr>
          <w:rFonts w:ascii="Calibri" w:hAnsi="Calibri" w:cs="Calibri"/>
          <w:b/>
          <w:szCs w:val="20"/>
        </w:rPr>
        <w:t>4</w:t>
      </w:r>
      <w:r w:rsidR="00610B00" w:rsidRPr="0091012F">
        <w:rPr>
          <w:rFonts w:ascii="Calibri" w:hAnsi="Calibri" w:cs="Calibri"/>
          <w:szCs w:val="20"/>
        </w:rPr>
        <w:t xml:space="preserve">. </w:t>
      </w:r>
      <w:r w:rsidRPr="0091012F">
        <w:rPr>
          <w:rFonts w:ascii="Calibri" w:hAnsi="Calibri" w:cs="Calibri"/>
          <w:szCs w:val="20"/>
        </w:rPr>
        <w:t>Date of birth.....</w:t>
      </w:r>
      <w:r w:rsidR="00EE0088" w:rsidRPr="0091012F">
        <w:rPr>
          <w:rFonts w:ascii="Calibri" w:hAnsi="Calibri" w:cs="Calibri"/>
          <w:szCs w:val="20"/>
        </w:rPr>
        <w:t>...........</w:t>
      </w:r>
      <w:r w:rsidR="007D63B3">
        <w:rPr>
          <w:rFonts w:ascii="Calibri" w:hAnsi="Calibri" w:cs="Calibri"/>
          <w:szCs w:val="20"/>
        </w:rPr>
        <w:t>...........</w:t>
      </w:r>
      <w:r w:rsidR="00BC041B" w:rsidRPr="0091012F">
        <w:rPr>
          <w:rFonts w:ascii="Calibri" w:hAnsi="Calibri" w:cs="Calibri"/>
          <w:szCs w:val="20"/>
        </w:rPr>
        <w:t>.</w:t>
      </w:r>
      <w:r w:rsidR="00BB4D86" w:rsidRPr="0091012F">
        <w:rPr>
          <w:rFonts w:ascii="Calibri" w:hAnsi="Calibri" w:cs="Calibri"/>
          <w:szCs w:val="20"/>
        </w:rPr>
        <w:t xml:space="preserve"> </w:t>
      </w:r>
      <w:r w:rsidR="00BB4D86" w:rsidRPr="004324F0">
        <w:rPr>
          <w:rFonts w:ascii="Calibri" w:hAnsi="Calibri" w:cs="Calibri"/>
          <w:b/>
          <w:szCs w:val="20"/>
        </w:rPr>
        <w:t>5</w:t>
      </w:r>
      <w:r w:rsidR="00BB4D86" w:rsidRPr="0091012F">
        <w:rPr>
          <w:rFonts w:ascii="Calibri" w:hAnsi="Calibri" w:cs="Calibri"/>
          <w:szCs w:val="20"/>
        </w:rPr>
        <w:t xml:space="preserve">. </w:t>
      </w:r>
      <w:r w:rsidR="00BC041B" w:rsidRPr="0091012F">
        <w:rPr>
          <w:rFonts w:ascii="Calibri" w:hAnsi="Calibri" w:cs="Calibri"/>
          <w:szCs w:val="20"/>
        </w:rPr>
        <w:t>Nationality ……</w:t>
      </w:r>
      <w:r w:rsidR="007D63B3">
        <w:rPr>
          <w:rFonts w:ascii="Calibri" w:hAnsi="Calibri" w:cs="Calibri"/>
          <w:szCs w:val="20"/>
        </w:rPr>
        <w:t>………</w:t>
      </w:r>
      <w:r w:rsidR="00BC041B" w:rsidRPr="0091012F">
        <w:rPr>
          <w:rFonts w:ascii="Calibri" w:hAnsi="Calibri" w:cs="Calibri"/>
          <w:szCs w:val="20"/>
        </w:rPr>
        <w:t>…………………………………</w:t>
      </w:r>
    </w:p>
    <w:p w14:paraId="407DE16B" w14:textId="16ACC728" w:rsidR="00EE0088" w:rsidRPr="00BC041B" w:rsidRDefault="00B31CE2" w:rsidP="00BC041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                 </w:t>
      </w:r>
      <w:r w:rsidR="009402AB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szCs w:val="20"/>
        </w:rPr>
        <w:t xml:space="preserve"> </w:t>
      </w:r>
      <w:r w:rsidR="00BC041B" w:rsidRPr="00C954D9">
        <w:rPr>
          <w:rFonts w:ascii="Calibri" w:hAnsi="Calibri" w:cs="Calibri"/>
          <w:b/>
          <w:szCs w:val="20"/>
        </w:rPr>
        <w:t>6.</w:t>
      </w:r>
      <w:r w:rsidR="00BC041B" w:rsidRPr="00BC041B">
        <w:rPr>
          <w:rFonts w:ascii="Calibri" w:hAnsi="Calibri" w:cs="Calibri"/>
          <w:szCs w:val="20"/>
        </w:rPr>
        <w:t xml:space="preserve"> Country</w:t>
      </w:r>
      <w:r w:rsidR="007931EB" w:rsidRPr="00BC041B">
        <w:rPr>
          <w:rFonts w:ascii="Calibri" w:hAnsi="Calibri" w:cs="Calibri"/>
          <w:szCs w:val="20"/>
        </w:rPr>
        <w:t xml:space="preserve"> of Residence..</w:t>
      </w:r>
      <w:r>
        <w:rPr>
          <w:rFonts w:ascii="Calibri" w:hAnsi="Calibri" w:cs="Calibri"/>
          <w:szCs w:val="20"/>
        </w:rPr>
        <w:t>............................</w:t>
      </w:r>
      <w:r w:rsidR="009402AB">
        <w:rPr>
          <w:rFonts w:ascii="Calibri" w:hAnsi="Calibri" w:cs="Calibri"/>
          <w:szCs w:val="20"/>
        </w:rPr>
        <w:t>..</w:t>
      </w:r>
      <w:r>
        <w:rPr>
          <w:rFonts w:ascii="Calibri" w:hAnsi="Calibri" w:cs="Calibri"/>
          <w:szCs w:val="20"/>
        </w:rPr>
        <w:t>.</w:t>
      </w:r>
      <w:r w:rsidR="009402AB">
        <w:rPr>
          <w:rFonts w:ascii="Calibri" w:hAnsi="Calibri" w:cs="Calibri"/>
          <w:szCs w:val="20"/>
        </w:rPr>
        <w:t>...............</w:t>
      </w:r>
      <w:r w:rsidR="00C954D9">
        <w:rPr>
          <w:rFonts w:ascii="Calibri" w:hAnsi="Calibri" w:cs="Calibri"/>
          <w:szCs w:val="20"/>
        </w:rPr>
        <w:t xml:space="preserve">        </w:t>
      </w:r>
      <w:r w:rsidR="002E3F5D">
        <w:rPr>
          <w:rFonts w:ascii="Calibri" w:hAnsi="Calibri" w:cs="Calibri"/>
          <w:szCs w:val="20"/>
        </w:rPr>
        <w:t xml:space="preserve"> </w:t>
      </w:r>
      <w:r w:rsidR="00BB4D86" w:rsidRPr="00BC041B">
        <w:rPr>
          <w:rFonts w:ascii="Calibri" w:hAnsi="Calibri" w:cs="Calibri"/>
          <w:b/>
          <w:szCs w:val="20"/>
        </w:rPr>
        <w:t xml:space="preserve">7. </w:t>
      </w:r>
      <w:r w:rsidR="007931EB" w:rsidRPr="00BC041B">
        <w:rPr>
          <w:rFonts w:ascii="Calibri" w:hAnsi="Calibri" w:cs="Calibri"/>
          <w:szCs w:val="20"/>
        </w:rPr>
        <w:t>State.....</w:t>
      </w:r>
      <w:r w:rsidR="002E3F5D">
        <w:rPr>
          <w:rFonts w:ascii="Calibri" w:hAnsi="Calibri" w:cs="Calibri"/>
          <w:szCs w:val="20"/>
        </w:rPr>
        <w:t>......</w:t>
      </w:r>
      <w:r w:rsidR="007931EB" w:rsidRPr="00BC041B">
        <w:rPr>
          <w:rFonts w:ascii="Calibri" w:hAnsi="Calibri" w:cs="Calibri"/>
          <w:szCs w:val="20"/>
        </w:rPr>
        <w:t>.......</w:t>
      </w:r>
      <w:r w:rsidR="00EE0088" w:rsidRPr="00BC041B">
        <w:rPr>
          <w:rFonts w:ascii="Calibri" w:hAnsi="Calibri" w:cs="Calibri"/>
          <w:szCs w:val="20"/>
        </w:rPr>
        <w:t>..............................</w:t>
      </w:r>
      <w:r w:rsidR="00026343" w:rsidRPr="00BC041B">
        <w:rPr>
          <w:rFonts w:ascii="Calibri" w:hAnsi="Calibri" w:cs="Calibri"/>
          <w:szCs w:val="20"/>
        </w:rPr>
        <w:t>......</w:t>
      </w:r>
      <w:r w:rsidR="00EE0088" w:rsidRPr="00BC041B">
        <w:rPr>
          <w:rFonts w:ascii="Calibri" w:hAnsi="Calibri" w:cs="Calibri"/>
          <w:szCs w:val="20"/>
        </w:rPr>
        <w:t xml:space="preserve">    </w:t>
      </w:r>
    </w:p>
    <w:p w14:paraId="383D95BF" w14:textId="3741F2DD" w:rsidR="00EE0088" w:rsidRPr="005D1B30" w:rsidRDefault="007D63B3" w:rsidP="007931E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b/>
          <w:szCs w:val="20"/>
        </w:rPr>
        <w:t xml:space="preserve">                        </w:t>
      </w:r>
      <w:r w:rsidR="00EE0088" w:rsidRPr="005D1B30">
        <w:rPr>
          <w:rFonts w:ascii="Calibri" w:hAnsi="Calibri" w:cs="Calibri"/>
          <w:b/>
          <w:szCs w:val="20"/>
        </w:rPr>
        <w:t xml:space="preserve"> 8.</w:t>
      </w:r>
      <w:r w:rsidR="00EE0088" w:rsidRPr="005D1B30">
        <w:rPr>
          <w:rFonts w:ascii="Calibri" w:hAnsi="Calibri" w:cs="Calibri"/>
          <w:szCs w:val="20"/>
        </w:rPr>
        <w:t xml:space="preserve"> </w:t>
      </w:r>
      <w:r w:rsidR="007931EB" w:rsidRPr="005D1B30">
        <w:rPr>
          <w:rFonts w:ascii="Calibri" w:hAnsi="Calibri" w:cs="Calibri"/>
          <w:szCs w:val="20"/>
        </w:rPr>
        <w:t>City...........................</w:t>
      </w:r>
      <w:r w:rsidR="00B03C4D" w:rsidRPr="005D1B30">
        <w:rPr>
          <w:rFonts w:ascii="Calibri" w:hAnsi="Calibri" w:cs="Calibri"/>
          <w:szCs w:val="20"/>
        </w:rPr>
        <w:t>.............................</w:t>
      </w:r>
      <w:r>
        <w:rPr>
          <w:rFonts w:ascii="Calibri" w:hAnsi="Calibri" w:cs="Calibri"/>
          <w:szCs w:val="20"/>
        </w:rPr>
        <w:t>......</w:t>
      </w:r>
      <w:r w:rsidR="00FA7C5D">
        <w:rPr>
          <w:rFonts w:ascii="Calibri" w:hAnsi="Calibri" w:cs="Calibri"/>
          <w:szCs w:val="20"/>
        </w:rPr>
        <w:t xml:space="preserve">          </w:t>
      </w:r>
      <w:r w:rsidR="00BB4D86" w:rsidRPr="005D1B30">
        <w:rPr>
          <w:rFonts w:ascii="Calibri" w:hAnsi="Calibri" w:cs="Calibri"/>
          <w:szCs w:val="20"/>
        </w:rPr>
        <w:t xml:space="preserve">  </w:t>
      </w:r>
      <w:r w:rsidR="00EE0088" w:rsidRPr="005D1B30">
        <w:rPr>
          <w:rFonts w:ascii="Calibri" w:hAnsi="Calibri" w:cs="Calibri"/>
          <w:b/>
          <w:szCs w:val="20"/>
        </w:rPr>
        <w:t xml:space="preserve">9. </w:t>
      </w:r>
      <w:r w:rsidR="007931EB" w:rsidRPr="005D1B30">
        <w:rPr>
          <w:rFonts w:ascii="Calibri" w:hAnsi="Calibri" w:cs="Calibri"/>
          <w:szCs w:val="20"/>
        </w:rPr>
        <w:t>Email Address………</w:t>
      </w:r>
      <w:r w:rsidR="00B03C4D" w:rsidRPr="005D1B30">
        <w:rPr>
          <w:rFonts w:ascii="Calibri" w:hAnsi="Calibri" w:cs="Calibri"/>
          <w:szCs w:val="20"/>
        </w:rPr>
        <w:t>………………………………………</w:t>
      </w:r>
      <w:r w:rsidR="00866535" w:rsidRPr="005D1B30">
        <w:rPr>
          <w:rFonts w:ascii="Calibri" w:hAnsi="Calibri" w:cs="Calibri"/>
          <w:szCs w:val="20"/>
        </w:rPr>
        <w:t>….</w:t>
      </w:r>
    </w:p>
    <w:p w14:paraId="2DA68BFE" w14:textId="07086254" w:rsidR="007931EB" w:rsidRPr="005D1B30" w:rsidRDefault="003C1902" w:rsidP="007931E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b/>
          <w:szCs w:val="20"/>
        </w:rPr>
        <w:t xml:space="preserve">                                    </w:t>
      </w:r>
      <w:r w:rsidR="00EE0088" w:rsidRPr="005D1B30">
        <w:rPr>
          <w:rFonts w:ascii="Calibri" w:hAnsi="Calibri" w:cs="Calibri"/>
          <w:b/>
          <w:szCs w:val="20"/>
        </w:rPr>
        <w:t>10.</w:t>
      </w:r>
      <w:r w:rsidR="007931EB" w:rsidRPr="005D1B30">
        <w:rPr>
          <w:rFonts w:ascii="Calibri" w:hAnsi="Calibri" w:cs="Calibri"/>
          <w:szCs w:val="20"/>
        </w:rPr>
        <w:t xml:space="preserve"> Phone Number: ……………………………………………………………</w:t>
      </w:r>
    </w:p>
    <w:p w14:paraId="69554D50" w14:textId="77777777" w:rsidR="007931EB" w:rsidRPr="005D1B30" w:rsidRDefault="007931EB" w:rsidP="007931EB">
      <w:pPr>
        <w:rPr>
          <w:rFonts w:ascii="Calibri" w:hAnsi="Calibri" w:cs="Calibri"/>
          <w:szCs w:val="20"/>
        </w:rPr>
      </w:pPr>
    </w:p>
    <w:p w14:paraId="0883DF31" w14:textId="77777777" w:rsidR="007931EB" w:rsidRPr="005D1B30" w:rsidRDefault="00EE0088" w:rsidP="007931EB">
      <w:p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b/>
          <w:szCs w:val="20"/>
        </w:rPr>
        <w:t>11.</w:t>
      </w:r>
      <w:r w:rsidRPr="005D1B30">
        <w:rPr>
          <w:rFonts w:ascii="Calibri" w:hAnsi="Calibri" w:cs="Calibri"/>
          <w:szCs w:val="20"/>
        </w:rPr>
        <w:t xml:space="preserve"> </w:t>
      </w:r>
      <w:r w:rsidR="007931EB" w:rsidRPr="005D1B30">
        <w:rPr>
          <w:rFonts w:ascii="Calibri" w:hAnsi="Calibri" w:cs="Calibri"/>
          <w:szCs w:val="20"/>
        </w:rPr>
        <w:t>Marital status (single, married, divorced/separated, other) ………………………………………</w:t>
      </w:r>
    </w:p>
    <w:p w14:paraId="46160835" w14:textId="510A36AF" w:rsidR="007931EB" w:rsidRPr="005D1B30" w:rsidRDefault="00EE0088" w:rsidP="007931EB">
      <w:p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b/>
          <w:szCs w:val="20"/>
        </w:rPr>
        <w:t>12.</w:t>
      </w:r>
      <w:r w:rsidRPr="005D1B30">
        <w:rPr>
          <w:rFonts w:ascii="Calibri" w:hAnsi="Calibri" w:cs="Calibri"/>
          <w:szCs w:val="20"/>
        </w:rPr>
        <w:t xml:space="preserve"> </w:t>
      </w:r>
      <w:r w:rsidR="007931EB" w:rsidRPr="005D1B30">
        <w:rPr>
          <w:rFonts w:ascii="Calibri" w:hAnsi="Calibri" w:cs="Calibri"/>
          <w:szCs w:val="20"/>
        </w:rPr>
        <w:t>Denomination …………………</w:t>
      </w:r>
      <w:r w:rsidR="005A4AE6" w:rsidRPr="005D1B30">
        <w:rPr>
          <w:rFonts w:ascii="Calibri" w:hAnsi="Calibri" w:cs="Calibri"/>
          <w:szCs w:val="20"/>
        </w:rPr>
        <w:t>………………….</w:t>
      </w:r>
      <w:r w:rsidR="00B03C4D" w:rsidRPr="005D1B30">
        <w:rPr>
          <w:rFonts w:ascii="Calibri" w:hAnsi="Calibri" w:cs="Calibri"/>
          <w:szCs w:val="20"/>
        </w:rPr>
        <w:t xml:space="preserve"> </w:t>
      </w:r>
      <w:r w:rsidR="000F3781">
        <w:rPr>
          <w:rFonts w:ascii="Calibri" w:hAnsi="Calibri" w:cs="Calibri"/>
          <w:szCs w:val="20"/>
        </w:rPr>
        <w:t xml:space="preserve">         </w:t>
      </w:r>
      <w:r w:rsidR="00B03C4D" w:rsidRPr="005D1B30">
        <w:rPr>
          <w:rFonts w:ascii="Calibri" w:hAnsi="Calibri" w:cs="Calibri"/>
          <w:szCs w:val="20"/>
        </w:rPr>
        <w:t xml:space="preserve"> </w:t>
      </w:r>
      <w:r w:rsidR="005A4AE6" w:rsidRPr="005D1B30">
        <w:rPr>
          <w:rFonts w:ascii="Calibri" w:hAnsi="Calibri" w:cs="Calibri"/>
          <w:b/>
          <w:szCs w:val="20"/>
        </w:rPr>
        <w:t>13.</w:t>
      </w:r>
      <w:r w:rsidR="007931EB" w:rsidRPr="005D1B30">
        <w:rPr>
          <w:rFonts w:ascii="Calibri" w:hAnsi="Calibri" w:cs="Calibri"/>
          <w:szCs w:val="20"/>
        </w:rPr>
        <w:t xml:space="preserve"> Ministry..........................................................</w:t>
      </w:r>
      <w:r w:rsidR="005A4AE6" w:rsidRPr="005D1B30">
        <w:rPr>
          <w:rFonts w:ascii="Calibri" w:hAnsi="Calibri" w:cs="Calibri"/>
          <w:szCs w:val="20"/>
        </w:rPr>
        <w:t>......................</w:t>
      </w:r>
    </w:p>
    <w:p w14:paraId="5645B5F0" w14:textId="77777777" w:rsidR="007931EB" w:rsidRPr="005D1B30" w:rsidRDefault="00EE0088" w:rsidP="007931EB">
      <w:p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b/>
          <w:szCs w:val="20"/>
        </w:rPr>
        <w:t>14.</w:t>
      </w:r>
      <w:r w:rsidRPr="005D1B30">
        <w:rPr>
          <w:rFonts w:ascii="Calibri" w:hAnsi="Calibri" w:cs="Calibri"/>
          <w:szCs w:val="20"/>
        </w:rPr>
        <w:t xml:space="preserve"> </w:t>
      </w:r>
      <w:r w:rsidR="007931EB" w:rsidRPr="005D1B30">
        <w:rPr>
          <w:rFonts w:ascii="Calibri" w:hAnsi="Calibri" w:cs="Calibri"/>
          <w:szCs w:val="20"/>
        </w:rPr>
        <w:t>Local church …………………………………………......................</w:t>
      </w:r>
    </w:p>
    <w:p w14:paraId="4B61AC7A" w14:textId="77777777" w:rsidR="007931EB" w:rsidRPr="005D1B30" w:rsidRDefault="00EE0088" w:rsidP="007931EB">
      <w:p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b/>
          <w:szCs w:val="20"/>
        </w:rPr>
        <w:t>15</w:t>
      </w:r>
      <w:r w:rsidRPr="005D1B30">
        <w:rPr>
          <w:rFonts w:ascii="Calibri" w:hAnsi="Calibri" w:cs="Calibri"/>
          <w:szCs w:val="20"/>
        </w:rPr>
        <w:t xml:space="preserve">. </w:t>
      </w:r>
      <w:r w:rsidR="007931EB" w:rsidRPr="005D1B30">
        <w:rPr>
          <w:rFonts w:ascii="Calibri" w:hAnsi="Calibri" w:cs="Calibri"/>
          <w:szCs w:val="20"/>
        </w:rPr>
        <w:t>Profession</w:t>
      </w:r>
      <w:r w:rsidR="007931EB" w:rsidRPr="005D1B30">
        <w:rPr>
          <w:rFonts w:ascii="Calibri" w:hAnsi="Calibri" w:cs="Calibri"/>
          <w:b/>
          <w:szCs w:val="20"/>
        </w:rPr>
        <w:t xml:space="preserve"> </w:t>
      </w:r>
      <w:r w:rsidR="007931EB" w:rsidRPr="005D1B30">
        <w:rPr>
          <w:rFonts w:ascii="Calibri" w:hAnsi="Calibri" w:cs="Calibri"/>
          <w:szCs w:val="20"/>
        </w:rPr>
        <w:t>...........................................</w:t>
      </w:r>
      <w:r w:rsidR="00B03C4D" w:rsidRPr="005D1B30">
        <w:rPr>
          <w:rFonts w:ascii="Calibri" w:hAnsi="Calibri" w:cs="Calibri"/>
          <w:szCs w:val="20"/>
        </w:rPr>
        <w:t xml:space="preserve">.............................  </w:t>
      </w:r>
      <w:r w:rsidRPr="005D1B30">
        <w:rPr>
          <w:rFonts w:ascii="Calibri" w:hAnsi="Calibri" w:cs="Calibri"/>
          <w:b/>
          <w:szCs w:val="20"/>
        </w:rPr>
        <w:t>16.</w:t>
      </w:r>
      <w:r w:rsidR="007931EB" w:rsidRPr="005D1B30">
        <w:rPr>
          <w:rFonts w:ascii="Calibri" w:hAnsi="Calibri" w:cs="Calibri"/>
          <w:szCs w:val="20"/>
        </w:rPr>
        <w:t xml:space="preserve"> Occupation……………………………</w:t>
      </w:r>
    </w:p>
    <w:p w14:paraId="7D229A8F" w14:textId="77777777" w:rsidR="007931EB" w:rsidRPr="005D1B30" w:rsidRDefault="007931EB" w:rsidP="007931EB">
      <w:pPr>
        <w:rPr>
          <w:rFonts w:ascii="Calibri" w:hAnsi="Calibri" w:cs="Calibri"/>
          <w:szCs w:val="20"/>
        </w:rPr>
      </w:pPr>
    </w:p>
    <w:p w14:paraId="339062C6" w14:textId="77777777" w:rsidR="007931EB" w:rsidRPr="005D1B30" w:rsidRDefault="007931EB" w:rsidP="007931EB">
      <w:pPr>
        <w:rPr>
          <w:rFonts w:ascii="Calibri" w:hAnsi="Calibri" w:cs="Calibri"/>
          <w:b/>
          <w:szCs w:val="20"/>
        </w:rPr>
      </w:pPr>
      <w:r w:rsidRPr="005D1B30">
        <w:rPr>
          <w:rFonts w:ascii="Calibri" w:hAnsi="Calibri" w:cs="Calibri"/>
          <w:b/>
          <w:szCs w:val="20"/>
        </w:rPr>
        <w:t xml:space="preserve">Tuition: </w:t>
      </w:r>
    </w:p>
    <w:p w14:paraId="452A2577" w14:textId="77777777" w:rsidR="007931EB" w:rsidRPr="005D1B30" w:rsidRDefault="007931EB" w:rsidP="007931EB">
      <w:pPr>
        <w:rPr>
          <w:rFonts w:ascii="Calibri" w:hAnsi="Calibri" w:cs="Calibri"/>
          <w:b/>
          <w:szCs w:val="20"/>
        </w:rPr>
      </w:pPr>
      <w:r w:rsidRPr="005D1B30">
        <w:rPr>
          <w:rFonts w:ascii="Calibri" w:hAnsi="Calibri" w:cs="Calibri"/>
          <w:b/>
          <w:szCs w:val="20"/>
        </w:rPr>
        <w:t xml:space="preserve">Please tick against your preferred Payment Mode </w:t>
      </w:r>
    </w:p>
    <w:p w14:paraId="7CEC1068" w14:textId="77777777" w:rsidR="005D1B30" w:rsidRPr="005D1B30" w:rsidRDefault="00BC041B" w:rsidP="570EB7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D1B30">
        <w:rPr>
          <w:rFonts w:ascii="Calibri" w:hAnsi="Calibri" w:cs="Calibri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AEA0FC7" wp14:editId="506C0BF3">
                <wp:simplePos x="0" y="0"/>
                <wp:positionH relativeFrom="column">
                  <wp:posOffset>1747993</wp:posOffset>
                </wp:positionH>
                <wp:positionV relativeFrom="paragraph">
                  <wp:posOffset>9702</wp:posOffset>
                </wp:positionV>
                <wp:extent cx="191386" cy="148856"/>
                <wp:effectExtent l="0" t="0" r="1841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48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D2879" id="Rectangle 7" o:spid="_x0000_s1026" style="position:absolute;margin-left:137.65pt;margin-top:.75pt;width:15.05pt;height:11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" fillcolor="white [3201]" strokecolor="#a5a5a5 [3206]" strokeweight="1pt"/>
            </w:pict>
          </mc:Fallback>
        </mc:AlternateContent>
      </w:r>
      <w:r w:rsidR="00A73F13" w:rsidRPr="005D1B30">
        <w:rPr>
          <w:rStyle w:val="normaltextrun"/>
          <w:rFonts w:ascii="Calibri" w:hAnsi="Calibri" w:cs="Calibri"/>
          <w:sz w:val="22"/>
          <w:szCs w:val="22"/>
        </w:rPr>
        <w:t xml:space="preserve">For </w:t>
      </w:r>
      <w:r w:rsidR="00A73F13" w:rsidRPr="570EB7C4">
        <w:rPr>
          <w:rStyle w:val="normaltextrun"/>
          <w:rFonts w:ascii="Calibri" w:hAnsi="Calibri" w:cs="Calibri"/>
          <w:b/>
          <w:bCs/>
          <w:sz w:val="22"/>
          <w:szCs w:val="22"/>
        </w:rPr>
        <w:t>one-time</w:t>
      </w:r>
      <w:r w:rsidR="00A73F13" w:rsidRPr="005D1B30">
        <w:rPr>
          <w:rStyle w:val="normaltextrun"/>
          <w:rFonts w:ascii="Calibri" w:hAnsi="Calibri" w:cs="Calibri"/>
          <w:sz w:val="22"/>
          <w:szCs w:val="22"/>
        </w:rPr>
        <w:t xml:space="preserve"> payment </w:t>
      </w:r>
      <w:r w:rsidR="00A73F13" w:rsidRPr="570EB7C4">
        <w:rPr>
          <w:rStyle w:val="normaltextrun"/>
          <w:rFonts w:ascii="Calibri" w:hAnsi="Calibri" w:cs="Calibri"/>
          <w:b/>
          <w:bCs/>
          <w:sz w:val="22"/>
          <w:szCs w:val="22"/>
        </w:rPr>
        <w:t>$ 120</w:t>
      </w:r>
    </w:p>
    <w:p w14:paraId="073E5F3E" w14:textId="77777777" w:rsidR="00A73F13" w:rsidRPr="005D1B30" w:rsidRDefault="005D1B30" w:rsidP="570EB7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D1B30">
        <w:rPr>
          <w:rFonts w:ascii="Calibri" w:hAnsi="Calibri" w:cs="Calibri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C134E21" wp14:editId="6BA9348F">
                <wp:simplePos x="0" y="0"/>
                <wp:positionH relativeFrom="column">
                  <wp:posOffset>3023899</wp:posOffset>
                </wp:positionH>
                <wp:positionV relativeFrom="paragraph">
                  <wp:posOffset>9008</wp:posOffset>
                </wp:positionV>
                <wp:extent cx="223283" cy="159489"/>
                <wp:effectExtent l="0" t="0" r="247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15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6700" id="Rectangle 8" o:spid="_x0000_s1026" style="position:absolute;margin-left:238.1pt;margin-top:.7pt;width:17.6pt;height:12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" fillcolor="white [3201]" strokecolor="#a5a5a5 [3206]" strokeweight="1pt"/>
            </w:pict>
          </mc:Fallback>
        </mc:AlternateContent>
      </w:r>
      <w:r w:rsidR="00A73F13" w:rsidRPr="570EB7C4">
        <w:rPr>
          <w:rStyle w:val="normaltextrun"/>
          <w:rFonts w:ascii="Calibri" w:hAnsi="Calibri" w:cs="Calibri"/>
          <w:b/>
          <w:bCs/>
          <w:sz w:val="22"/>
          <w:szCs w:val="22"/>
        </w:rPr>
        <w:t>Installments</w:t>
      </w:r>
      <w:r w:rsidR="00A73F13" w:rsidRPr="005D1B30">
        <w:rPr>
          <w:rStyle w:val="normaltextrun"/>
          <w:rFonts w:ascii="Calibri" w:hAnsi="Calibri" w:cs="Calibri"/>
          <w:sz w:val="22"/>
          <w:szCs w:val="22"/>
        </w:rPr>
        <w:t xml:space="preserve"> payment o</w:t>
      </w:r>
      <w:r w:rsidRPr="005D1B30">
        <w:rPr>
          <w:rStyle w:val="normaltextrun"/>
          <w:rFonts w:ascii="Calibri" w:hAnsi="Calibri" w:cs="Calibri"/>
          <w:sz w:val="22"/>
          <w:szCs w:val="22"/>
        </w:rPr>
        <w:t>f</w:t>
      </w:r>
      <w:r w:rsidRPr="570EB7C4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$60</w:t>
      </w:r>
      <w:r w:rsidRPr="005D1B30">
        <w:rPr>
          <w:rStyle w:val="normaltextrun"/>
          <w:rFonts w:ascii="Calibri" w:hAnsi="Calibri" w:cs="Calibri"/>
          <w:sz w:val="22"/>
          <w:szCs w:val="22"/>
        </w:rPr>
        <w:t xml:space="preserve"> per </w:t>
      </w:r>
      <w:r w:rsidRPr="570EB7C4">
        <w:rPr>
          <w:rStyle w:val="normaltextrun"/>
          <w:rFonts w:ascii="Calibri" w:hAnsi="Calibri" w:cs="Calibri"/>
          <w:b/>
          <w:bCs/>
          <w:sz w:val="22"/>
          <w:szCs w:val="22"/>
        </w:rPr>
        <w:t>twenty sessions</w:t>
      </w:r>
    </w:p>
    <w:p w14:paraId="7ED891EE" w14:textId="0159A132" w:rsidR="00A73F13" w:rsidRPr="005D1B30" w:rsidRDefault="00A73F13" w:rsidP="570EB7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570EB7C4">
        <w:rPr>
          <w:rStyle w:val="normaltextrun"/>
          <w:rFonts w:ascii="Calibri" w:hAnsi="Calibri" w:cs="Calibri"/>
          <w:sz w:val="22"/>
          <w:szCs w:val="22"/>
        </w:rPr>
        <w:t>Please enter your transaction</w:t>
      </w:r>
      <w:r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ID.</w:t>
      </w:r>
      <w:r w:rsidRPr="570EB7C4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7A1376A1" w:rsidRPr="570EB7C4">
        <w:rPr>
          <w:rStyle w:val="eop"/>
          <w:rFonts w:ascii="Calibri" w:eastAsiaTheme="majorEastAsia" w:hAnsi="Calibri" w:cs="Calibri"/>
          <w:sz w:val="22"/>
          <w:szCs w:val="22"/>
        </w:rPr>
        <w:t>(transaction number)</w:t>
      </w:r>
    </w:p>
    <w:p w14:paraId="55635171" w14:textId="77777777" w:rsidR="00A73F13" w:rsidRPr="005D1B30" w:rsidRDefault="00A73F13" w:rsidP="007931EB">
      <w:pPr>
        <w:rPr>
          <w:rFonts w:ascii="Calibri" w:hAnsi="Calibri" w:cs="Calibri"/>
          <w:szCs w:val="20"/>
        </w:rPr>
      </w:pPr>
    </w:p>
    <w:p w14:paraId="5E38512A" w14:textId="60267F17" w:rsidR="00A73F13" w:rsidRPr="00977D01" w:rsidRDefault="00977D01" w:rsidP="007931EB">
      <w:pPr>
        <w:rPr>
          <w:rFonts w:ascii="Calibri" w:hAnsi="Calibri" w:cs="Calibri"/>
          <w:b/>
          <w:sz w:val="24"/>
          <w:szCs w:val="24"/>
        </w:rPr>
      </w:pPr>
      <w:r w:rsidRPr="00977D01">
        <w:rPr>
          <w:rFonts w:ascii="Calibri" w:hAnsi="Calibri" w:cs="Calibri"/>
          <w:b/>
          <w:sz w:val="24"/>
          <w:szCs w:val="24"/>
        </w:rPr>
        <w:t>Note: -</w:t>
      </w:r>
    </w:p>
    <w:p w14:paraId="318E8E6D" w14:textId="1EECF0D8" w:rsidR="00BC041B" w:rsidRPr="00BC041B" w:rsidRDefault="007808EE" w:rsidP="570EB7C4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1.</w:t>
      </w:r>
      <w:r w:rsidR="00A73F13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Payments should be made to</w:t>
      </w:r>
      <w:r w:rsidR="008930D3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PayPal</w:t>
      </w:r>
      <w:r w:rsidR="009B6AE0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(worldtrumpetmission</w:t>
      </w:r>
      <w:r w:rsidR="39ECE667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usa</w:t>
      </w:r>
      <w:r w:rsidR="009B6AE0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@gmai</w:t>
      </w:r>
      <w:r w:rsidR="00B901D2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l.com</w:t>
      </w:r>
      <w:r w:rsidR="00A73F13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) or mobile money (+256 </w:t>
      </w:r>
      <w:r w:rsidR="00D8475A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706695470: world</w:t>
      </w:r>
      <w:r w:rsidR="00B901D2" w:rsidRPr="570EB7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trumpet missions</w:t>
      </w:r>
      <w:r w:rsidR="00A73F13">
        <w:rPr>
          <w:rStyle w:val="normaltextrun"/>
          <w:rFonts w:ascii="Calibri" w:hAnsi="Calibri" w:cs="Calibri"/>
          <w:b/>
          <w:i/>
          <w:sz w:val="22"/>
          <w:szCs w:val="22"/>
        </w:rPr>
        <w:t>)</w:t>
      </w:r>
      <w:r w:rsidR="00164E37">
        <w:rPr>
          <w:rStyle w:val="normaltextrun"/>
          <w:rFonts w:ascii="Calibri" w:hAnsi="Calibri" w:cs="Calibri"/>
          <w:b/>
          <w:i/>
          <w:sz w:val="22"/>
          <w:szCs w:val="22"/>
        </w:rPr>
        <w:t>;</w:t>
      </w:r>
      <w:r w:rsidR="00257C24">
        <w:rPr>
          <w:rStyle w:val="normaltextrun"/>
          <w:rFonts w:ascii="Calibri" w:hAnsi="Calibri" w:cs="Calibri"/>
          <w:b/>
          <w:i/>
          <w:sz w:val="22"/>
          <w:szCs w:val="22"/>
        </w:rPr>
        <w:t xml:space="preserve"> before submission.</w:t>
      </w:r>
    </w:p>
    <w:p w14:paraId="44FAC117" w14:textId="77777777" w:rsidR="00A73F13" w:rsidRPr="005D1B30" w:rsidRDefault="00A73F13" w:rsidP="00A73F1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0"/>
        </w:rPr>
      </w:pPr>
      <w:r w:rsidRPr="005D1B30">
        <w:rPr>
          <w:rStyle w:val="normaltextrun"/>
          <w:rFonts w:ascii="Calibri" w:hAnsi="Calibri" w:cs="Calibri"/>
          <w:b/>
          <w:bCs/>
          <w:i/>
          <w:iCs/>
          <w:sz w:val="22"/>
          <w:szCs w:val="20"/>
        </w:rPr>
        <w:t>2.Kingdom Dynamics 101 is made of 60 sessions each for one hour.</w:t>
      </w:r>
      <w:r w:rsidRPr="005D1B30">
        <w:rPr>
          <w:rStyle w:val="eop"/>
          <w:rFonts w:ascii="Calibri" w:eastAsiaTheme="majorEastAsia" w:hAnsi="Calibri" w:cs="Calibri"/>
          <w:sz w:val="22"/>
          <w:szCs w:val="20"/>
        </w:rPr>
        <w:t> </w:t>
      </w:r>
    </w:p>
    <w:p w14:paraId="62CE72DC" w14:textId="77777777" w:rsidR="007931EB" w:rsidRPr="005D1B30" w:rsidRDefault="007931EB" w:rsidP="007931EB">
      <w:pPr>
        <w:rPr>
          <w:rFonts w:ascii="Calibri" w:hAnsi="Calibri" w:cs="Calibri"/>
          <w:szCs w:val="20"/>
        </w:rPr>
      </w:pPr>
    </w:p>
    <w:p w14:paraId="25194428" w14:textId="77777777" w:rsidR="007931EB" w:rsidRPr="005D1B30" w:rsidRDefault="007931EB" w:rsidP="007931EB">
      <w:pPr>
        <w:rPr>
          <w:rFonts w:ascii="Calibri" w:hAnsi="Calibri" w:cs="Calibri"/>
          <w:b/>
          <w:szCs w:val="20"/>
        </w:rPr>
      </w:pPr>
      <w:r w:rsidRPr="005D1B30">
        <w:rPr>
          <w:rFonts w:ascii="Calibri" w:hAnsi="Calibri" w:cs="Calibri"/>
          <w:b/>
          <w:szCs w:val="20"/>
        </w:rPr>
        <w:t>Declaration.</w:t>
      </w:r>
    </w:p>
    <w:p w14:paraId="55586B07" w14:textId="77777777" w:rsidR="007931EB" w:rsidRPr="005D1B30" w:rsidRDefault="007931EB" w:rsidP="001275A2">
      <w:pPr>
        <w:tabs>
          <w:tab w:val="left" w:pos="8700"/>
        </w:tabs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szCs w:val="20"/>
        </w:rPr>
        <w:t>I hereby confirm that the information given above is true and correct.</w:t>
      </w:r>
      <w:r w:rsidR="001275A2" w:rsidRPr="005D1B30">
        <w:rPr>
          <w:rFonts w:ascii="Calibri" w:hAnsi="Calibri" w:cs="Calibri"/>
          <w:szCs w:val="20"/>
        </w:rPr>
        <w:tab/>
      </w:r>
    </w:p>
    <w:p w14:paraId="3C0EC3BC" w14:textId="77777777" w:rsidR="007931EB" w:rsidRPr="005D1B30" w:rsidRDefault="007931EB" w:rsidP="007931EB">
      <w:p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szCs w:val="20"/>
        </w:rPr>
        <w:t xml:space="preserve">Name: ................................................................................ </w:t>
      </w:r>
    </w:p>
    <w:p w14:paraId="1D77D51F" w14:textId="77777777" w:rsidR="007931EB" w:rsidRPr="005D1B30" w:rsidRDefault="007931EB" w:rsidP="007931EB">
      <w:pPr>
        <w:rPr>
          <w:rFonts w:ascii="Calibri" w:hAnsi="Calibri" w:cs="Calibri"/>
          <w:szCs w:val="20"/>
        </w:rPr>
      </w:pPr>
      <w:r w:rsidRPr="005D1B30">
        <w:rPr>
          <w:rFonts w:ascii="Calibri" w:hAnsi="Calibri" w:cs="Calibri"/>
          <w:szCs w:val="20"/>
        </w:rPr>
        <w:t>Date</w:t>
      </w:r>
      <w:r w:rsidR="00EE0088" w:rsidRPr="005D1B30">
        <w:rPr>
          <w:rFonts w:ascii="Calibri" w:hAnsi="Calibri" w:cs="Calibri"/>
          <w:szCs w:val="20"/>
        </w:rPr>
        <w:t xml:space="preserve"> </w:t>
      </w:r>
      <w:r w:rsidRPr="005D1B30">
        <w:rPr>
          <w:rFonts w:ascii="Calibri" w:hAnsi="Calibri" w:cs="Calibri"/>
          <w:szCs w:val="20"/>
        </w:rPr>
        <w:t>……………………………………………………</w:t>
      </w:r>
    </w:p>
    <w:p w14:paraId="1937C73A" w14:textId="77777777" w:rsidR="00D44E8E" w:rsidRPr="00BC041B" w:rsidRDefault="00E27B4C" w:rsidP="570EB7C4">
      <w:pPr>
        <w:rPr>
          <w:rFonts w:ascii="Calibri" w:hAnsi="Calibri" w:cs="Calibri"/>
          <w:b/>
          <w:bCs/>
          <w:sz w:val="28"/>
          <w:szCs w:val="28"/>
        </w:rPr>
      </w:pPr>
      <w:r w:rsidRPr="570EB7C4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</w:t>
      </w:r>
      <w:r w:rsidRPr="570EB7C4">
        <w:rPr>
          <w:rFonts w:ascii="Calibri" w:hAnsi="Calibri" w:cs="Calibri"/>
          <w:sz w:val="24"/>
          <w:szCs w:val="24"/>
        </w:rPr>
        <w:t xml:space="preserve">         </w:t>
      </w:r>
      <w:r w:rsidR="007931EB" w:rsidRPr="570EB7C4">
        <w:rPr>
          <w:rFonts w:ascii="Calibri" w:hAnsi="Calibri" w:cs="Calibri"/>
          <w:b/>
          <w:bCs/>
          <w:sz w:val="24"/>
          <w:szCs w:val="24"/>
        </w:rPr>
        <w:t>PLEASE SUBMIT</w:t>
      </w:r>
    </w:p>
    <w:p w14:paraId="0BE2C20F" w14:textId="77777777" w:rsidR="00D44E8E" w:rsidRPr="004D5375" w:rsidRDefault="00D44E8E" w:rsidP="00BC1A4C">
      <w:pPr>
        <w:pBdr>
          <w:bottom w:val="single" w:sz="18" w:space="0" w:color="000000"/>
        </w:pBdr>
        <w:rPr>
          <w:rFonts w:ascii="Calibri" w:hAnsi="Calibri" w:cs="Calibri"/>
          <w:sz w:val="20"/>
          <w:szCs w:val="20"/>
        </w:rPr>
      </w:pPr>
    </w:p>
    <w:p w14:paraId="153B5F97" w14:textId="77777777" w:rsidR="001275A2" w:rsidRPr="004D5375" w:rsidRDefault="001275A2" w:rsidP="001275A2">
      <w:pPr>
        <w:pStyle w:val="NoSpacing"/>
        <w:tabs>
          <w:tab w:val="center" w:pos="5256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</w:t>
      </w:r>
    </w:p>
    <w:sectPr w:rsidR="001275A2" w:rsidRPr="004D5375" w:rsidSect="00EF7CC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00E95" w14:textId="77777777" w:rsidR="00A8227C" w:rsidRDefault="00A8227C" w:rsidP="00713050">
      <w:pPr>
        <w:spacing w:line="240" w:lineRule="auto"/>
      </w:pPr>
      <w:r>
        <w:separator/>
      </w:r>
    </w:p>
  </w:endnote>
  <w:endnote w:type="continuationSeparator" w:id="0">
    <w:p w14:paraId="64522732" w14:textId="77777777" w:rsidR="00A8227C" w:rsidRDefault="00A8227C" w:rsidP="00713050">
      <w:pPr>
        <w:spacing w:line="240" w:lineRule="auto"/>
      </w:pPr>
      <w:r>
        <w:continuationSeparator/>
      </w:r>
    </w:p>
  </w:endnote>
  <w:endnote w:type="continuationNotice" w:id="1">
    <w:p w14:paraId="0052CF69" w14:textId="77777777" w:rsidR="00A8227C" w:rsidRDefault="00A822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248BB" w14:paraId="23D21408" w14:textId="77777777" w:rsidTr="00D44E8E">
      <w:trPr>
        <w:trHeight w:val="162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34AE2B" w14:textId="77777777" w:rsidR="006248BB" w:rsidRDefault="006248BB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0A6451" w14:textId="77777777" w:rsidR="006248BB" w:rsidRDefault="006248BB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B72FDA" w14:textId="77777777" w:rsidR="006248BB" w:rsidRDefault="006248BB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B3690E" w14:textId="77777777" w:rsidR="006248BB" w:rsidRDefault="006248BB" w:rsidP="00684488">
          <w:pPr>
            <w:pStyle w:val="Footer"/>
          </w:pPr>
        </w:p>
      </w:tc>
    </w:tr>
    <w:tr w:rsidR="006248BB" w14:paraId="0BBE904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57377E" w14:textId="77777777" w:rsidR="006248BB" w:rsidRPr="00CA3DF1" w:rsidRDefault="006248BB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5F8CCA5" w14:textId="77777777" w:rsidR="006248BB" w:rsidRPr="00C2098A" w:rsidRDefault="006248BB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CF90AF" w14:textId="77777777" w:rsidR="006248BB" w:rsidRPr="00C2098A" w:rsidRDefault="006248BB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9EE7300" w14:textId="77777777" w:rsidR="006248BB" w:rsidRPr="00C2098A" w:rsidRDefault="006248BB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1E65C" w14:textId="77777777" w:rsidR="006248BB" w:rsidRDefault="006248BB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EFDBA" w14:textId="77777777" w:rsidR="006248BB" w:rsidRDefault="006248BB"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0E700098" wp14:editId="79D381A9">
              <wp:simplePos x="0" y="0"/>
              <wp:positionH relativeFrom="column">
                <wp:posOffset>2413000</wp:posOffset>
              </wp:positionH>
              <wp:positionV relativeFrom="paragraph">
                <wp:posOffset>-140970</wp:posOffset>
              </wp:positionV>
              <wp:extent cx="1666875" cy="266700"/>
              <wp:effectExtent l="0" t="0" r="28575" b="1905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8BE634" w14:textId="77777777" w:rsidR="006248BB" w:rsidRPr="001275A2" w:rsidRDefault="006248BB" w:rsidP="001275A2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1275A2">
                            <w:rPr>
                              <w:b/>
                              <w:sz w:val="24"/>
                            </w:rPr>
                            <w:t>FOR INQUIRIES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000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90pt;margin-top:-11.1pt;width:131.25pt;height:21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">
              <v:textbox>
                <w:txbxContent>
                  <w:p w14:paraId="7F8BE634" w14:textId="77777777" w:rsidR="006248BB" w:rsidRPr="001275A2" w:rsidRDefault="006248BB" w:rsidP="001275A2">
                    <w:pPr>
                      <w:jc w:val="center"/>
                      <w:rPr>
                        <w:b/>
                        <w:sz w:val="36"/>
                      </w:rPr>
                    </w:pPr>
                    <w:r w:rsidRPr="001275A2">
                      <w:rPr>
                        <w:b/>
                        <w:sz w:val="24"/>
                      </w:rPr>
                      <w:t>FOR INQUIRIES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4222244F" wp14:editId="32D7C48A">
          <wp:simplePos x="0" y="0"/>
          <wp:positionH relativeFrom="column">
            <wp:posOffset>5404485</wp:posOffset>
          </wp:positionH>
          <wp:positionV relativeFrom="paragraph">
            <wp:posOffset>24765</wp:posOffset>
          </wp:positionV>
          <wp:extent cx="495300" cy="470535"/>
          <wp:effectExtent l="0" t="0" r="0" b="571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ircle-icons-mail.svg[2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A9BB3CF" wp14:editId="624DBF39">
          <wp:simplePos x="0" y="0"/>
          <wp:positionH relativeFrom="column">
            <wp:posOffset>556260</wp:posOffset>
          </wp:positionH>
          <wp:positionV relativeFrom="paragraph">
            <wp:posOffset>182880</wp:posOffset>
          </wp:positionV>
          <wp:extent cx="295275" cy="295275"/>
          <wp:effectExtent l="0" t="0" r="9525" b="9525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-1623579_640[2]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+256 757 122723                                                                                 jmacademy@worldtrumpetmission.com</w:t>
    </w:r>
  </w:p>
  <w:p w14:paraId="56E88B1B" w14:textId="77777777" w:rsidR="006248BB" w:rsidRDefault="00624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75F6" w14:textId="77777777" w:rsidR="00A8227C" w:rsidRDefault="00A8227C" w:rsidP="00713050">
      <w:pPr>
        <w:spacing w:line="240" w:lineRule="auto"/>
      </w:pPr>
      <w:r>
        <w:separator/>
      </w:r>
    </w:p>
  </w:footnote>
  <w:footnote w:type="continuationSeparator" w:id="0">
    <w:p w14:paraId="4759E90A" w14:textId="77777777" w:rsidR="00A8227C" w:rsidRDefault="00A8227C" w:rsidP="00713050">
      <w:pPr>
        <w:spacing w:line="240" w:lineRule="auto"/>
      </w:pPr>
      <w:r>
        <w:continuationSeparator/>
      </w:r>
    </w:p>
  </w:footnote>
  <w:footnote w:type="continuationNotice" w:id="1">
    <w:p w14:paraId="4D6A822A" w14:textId="77777777" w:rsidR="00A8227C" w:rsidRDefault="00A822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6248BB" w:rsidRPr="00F207C0" w14:paraId="20BFD56E" w14:textId="77777777" w:rsidTr="00D44E8E">
      <w:trPr>
        <w:trHeight w:hRule="exact" w:val="1666"/>
      </w:trPr>
      <w:tc>
        <w:tcPr>
          <w:tcW w:w="3783" w:type="dxa"/>
          <w:tcMar>
            <w:top w:w="821" w:type="dxa"/>
            <w:right w:w="720" w:type="dxa"/>
          </w:tcMar>
        </w:tcPr>
        <w:p w14:paraId="7A235252" w14:textId="77777777" w:rsidR="006248BB" w:rsidRPr="00F207C0" w:rsidRDefault="006248BB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6248BB" w14:paraId="54206EE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81A1C4F" w14:textId="77777777" w:rsidR="006248BB" w:rsidRPr="009B3C40" w:rsidRDefault="006248BB" w:rsidP="00D44E8E">
                <w:pPr>
                  <w:pStyle w:val="Heading1"/>
                  <w:jc w:val="left"/>
                  <w:outlineLvl w:val="0"/>
                </w:pPr>
              </w:p>
              <w:p w14:paraId="5CBCDABD" w14:textId="77777777" w:rsidR="006248BB" w:rsidRDefault="006248BB" w:rsidP="001A5CA9">
                <w:pPr>
                  <w:pStyle w:val="Heading2"/>
                  <w:outlineLvl w:val="1"/>
                </w:pPr>
                <w:r>
                  <w:t xml:space="preserve"> </w:t>
                </w:r>
              </w:p>
            </w:tc>
          </w:tr>
        </w:tbl>
        <w:p w14:paraId="7B4BA9D9" w14:textId="77777777" w:rsidR="006248BB" w:rsidRPr="00F207C0" w:rsidRDefault="006248BB" w:rsidP="001A5CA9"/>
      </w:tc>
    </w:tr>
  </w:tbl>
  <w:p w14:paraId="7A6BB081" w14:textId="77777777" w:rsidR="006248BB" w:rsidRPr="001A5CA9" w:rsidRDefault="006248BB" w:rsidP="001A5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1AFD" w14:textId="77777777" w:rsidR="006248BB" w:rsidRPr="00B719C1" w:rsidRDefault="006248BB" w:rsidP="00B719C1">
    <w:pPr>
      <w:pStyle w:val="Header"/>
      <w:jc w:val="center"/>
      <w:rPr>
        <w:sz w:val="36"/>
      </w:rPr>
    </w:pPr>
    <w:r w:rsidRPr="00B719C1">
      <w:rPr>
        <w:sz w:val="36"/>
      </w:rPr>
      <w:t>JOHN MULINDE TRUMPET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0469E"/>
    <w:multiLevelType w:val="hybridMultilevel"/>
    <w:tmpl w:val="21CA9486"/>
    <w:lvl w:ilvl="0" w:tplc="76868372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814FD9"/>
    <w:multiLevelType w:val="hybridMultilevel"/>
    <w:tmpl w:val="A4EC94D6"/>
    <w:lvl w:ilvl="0" w:tplc="51E8C6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F34F7"/>
    <w:multiLevelType w:val="hybridMultilevel"/>
    <w:tmpl w:val="6E9CEA36"/>
    <w:lvl w:ilvl="0" w:tplc="181AFC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927FA"/>
    <w:multiLevelType w:val="hybridMultilevel"/>
    <w:tmpl w:val="3F12FA0E"/>
    <w:lvl w:ilvl="0" w:tplc="9A2E4692">
      <w:start w:val="5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7C701E"/>
    <w:multiLevelType w:val="hybridMultilevel"/>
    <w:tmpl w:val="D4C087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31D41"/>
    <w:multiLevelType w:val="hybridMultilevel"/>
    <w:tmpl w:val="9A92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71DCB"/>
    <w:multiLevelType w:val="hybridMultilevel"/>
    <w:tmpl w:val="8C2E3C8C"/>
    <w:lvl w:ilvl="0" w:tplc="257EA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A4B5B"/>
    <w:multiLevelType w:val="hybridMultilevel"/>
    <w:tmpl w:val="42EA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27451"/>
    <w:multiLevelType w:val="hybridMultilevel"/>
    <w:tmpl w:val="3C0CF3F2"/>
    <w:lvl w:ilvl="0" w:tplc="B184C8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11CFA"/>
    <w:multiLevelType w:val="hybridMultilevel"/>
    <w:tmpl w:val="E116B502"/>
    <w:lvl w:ilvl="0" w:tplc="CEB45E9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34339B"/>
    <w:multiLevelType w:val="hybridMultilevel"/>
    <w:tmpl w:val="23363548"/>
    <w:lvl w:ilvl="0" w:tplc="6FC2D7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D5E73"/>
    <w:multiLevelType w:val="hybridMultilevel"/>
    <w:tmpl w:val="7D70BCB0"/>
    <w:lvl w:ilvl="0" w:tplc="1AB606EA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0547D7"/>
    <w:multiLevelType w:val="hybridMultilevel"/>
    <w:tmpl w:val="0E50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4"/>
  </w:num>
  <w:num w:numId="13">
    <w:abstractNumId w:val="20"/>
  </w:num>
  <w:num w:numId="14">
    <w:abstractNumId w:val="10"/>
  </w:num>
  <w:num w:numId="15">
    <w:abstractNumId w:val="13"/>
  </w:num>
  <w:num w:numId="16">
    <w:abstractNumId w:val="18"/>
  </w:num>
  <w:num w:numId="17">
    <w:abstractNumId w:val="17"/>
  </w:num>
  <w:num w:numId="18">
    <w:abstractNumId w:val="15"/>
  </w:num>
  <w:num w:numId="19">
    <w:abstractNumId w:val="12"/>
  </w:num>
  <w:num w:numId="20">
    <w:abstractNumId w:val="16"/>
  </w:num>
  <w:num w:numId="21">
    <w:abstractNumId w:val="19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81"/>
    <w:rsid w:val="00026343"/>
    <w:rsid w:val="00031F34"/>
    <w:rsid w:val="00047527"/>
    <w:rsid w:val="00091382"/>
    <w:rsid w:val="000A07DA"/>
    <w:rsid w:val="000A2BFA"/>
    <w:rsid w:val="000A4F23"/>
    <w:rsid w:val="000B0619"/>
    <w:rsid w:val="000B61CA"/>
    <w:rsid w:val="000F3781"/>
    <w:rsid w:val="000F7610"/>
    <w:rsid w:val="00114955"/>
    <w:rsid w:val="00114ED7"/>
    <w:rsid w:val="001275A2"/>
    <w:rsid w:val="001300CA"/>
    <w:rsid w:val="00135EF7"/>
    <w:rsid w:val="00140B0E"/>
    <w:rsid w:val="00145A4F"/>
    <w:rsid w:val="00155996"/>
    <w:rsid w:val="00164E37"/>
    <w:rsid w:val="001A5CA9"/>
    <w:rsid w:val="001B2AC1"/>
    <w:rsid w:val="001B403A"/>
    <w:rsid w:val="001F4583"/>
    <w:rsid w:val="00217980"/>
    <w:rsid w:val="00240AFD"/>
    <w:rsid w:val="00257C24"/>
    <w:rsid w:val="00271662"/>
    <w:rsid w:val="0027404F"/>
    <w:rsid w:val="00290AAA"/>
    <w:rsid w:val="00293B83"/>
    <w:rsid w:val="002B091C"/>
    <w:rsid w:val="002C2CDD"/>
    <w:rsid w:val="002D1978"/>
    <w:rsid w:val="002D45C6"/>
    <w:rsid w:val="002E3F5D"/>
    <w:rsid w:val="002F03FA"/>
    <w:rsid w:val="00313E86"/>
    <w:rsid w:val="00327021"/>
    <w:rsid w:val="00333CD3"/>
    <w:rsid w:val="00340365"/>
    <w:rsid w:val="00342B64"/>
    <w:rsid w:val="00362A3A"/>
    <w:rsid w:val="00364079"/>
    <w:rsid w:val="00366067"/>
    <w:rsid w:val="0039501E"/>
    <w:rsid w:val="003C1902"/>
    <w:rsid w:val="003C5528"/>
    <w:rsid w:val="003D03E5"/>
    <w:rsid w:val="003E6BB8"/>
    <w:rsid w:val="004077FB"/>
    <w:rsid w:val="004217D4"/>
    <w:rsid w:val="004244FF"/>
    <w:rsid w:val="00424DD9"/>
    <w:rsid w:val="004305E4"/>
    <w:rsid w:val="004324F0"/>
    <w:rsid w:val="0046104A"/>
    <w:rsid w:val="004717C5"/>
    <w:rsid w:val="004A24CC"/>
    <w:rsid w:val="004A2D1D"/>
    <w:rsid w:val="004B5737"/>
    <w:rsid w:val="004D5375"/>
    <w:rsid w:val="00511F4C"/>
    <w:rsid w:val="00523479"/>
    <w:rsid w:val="00543DB7"/>
    <w:rsid w:val="00552435"/>
    <w:rsid w:val="00561F53"/>
    <w:rsid w:val="00564CB3"/>
    <w:rsid w:val="005729B0"/>
    <w:rsid w:val="00583E4F"/>
    <w:rsid w:val="005A4AE6"/>
    <w:rsid w:val="005D1B30"/>
    <w:rsid w:val="00610B00"/>
    <w:rsid w:val="006248BB"/>
    <w:rsid w:val="00641630"/>
    <w:rsid w:val="00657AA3"/>
    <w:rsid w:val="006744DE"/>
    <w:rsid w:val="00684488"/>
    <w:rsid w:val="00693B22"/>
    <w:rsid w:val="006A3CE7"/>
    <w:rsid w:val="006A7746"/>
    <w:rsid w:val="006B42AF"/>
    <w:rsid w:val="006C4C50"/>
    <w:rsid w:val="006D76B1"/>
    <w:rsid w:val="00707B25"/>
    <w:rsid w:val="00713050"/>
    <w:rsid w:val="00741125"/>
    <w:rsid w:val="00746F7F"/>
    <w:rsid w:val="007569C1"/>
    <w:rsid w:val="00763832"/>
    <w:rsid w:val="00772919"/>
    <w:rsid w:val="00775068"/>
    <w:rsid w:val="007808EE"/>
    <w:rsid w:val="00785939"/>
    <w:rsid w:val="007931EB"/>
    <w:rsid w:val="00797E65"/>
    <w:rsid w:val="007D2696"/>
    <w:rsid w:val="007D2FD2"/>
    <w:rsid w:val="007D406E"/>
    <w:rsid w:val="007D63B3"/>
    <w:rsid w:val="007D6458"/>
    <w:rsid w:val="00811117"/>
    <w:rsid w:val="00821881"/>
    <w:rsid w:val="00823C54"/>
    <w:rsid w:val="00841146"/>
    <w:rsid w:val="008465C4"/>
    <w:rsid w:val="00866535"/>
    <w:rsid w:val="0088504C"/>
    <w:rsid w:val="008930D3"/>
    <w:rsid w:val="0089382B"/>
    <w:rsid w:val="00896483"/>
    <w:rsid w:val="008A1907"/>
    <w:rsid w:val="008B6848"/>
    <w:rsid w:val="008C6BCA"/>
    <w:rsid w:val="008C7B50"/>
    <w:rsid w:val="008E4B30"/>
    <w:rsid w:val="00906BEE"/>
    <w:rsid w:val="0091012F"/>
    <w:rsid w:val="009226AB"/>
    <w:rsid w:val="009235A3"/>
    <w:rsid w:val="009243E7"/>
    <w:rsid w:val="009402AB"/>
    <w:rsid w:val="00952EA7"/>
    <w:rsid w:val="00974D77"/>
    <w:rsid w:val="00977D01"/>
    <w:rsid w:val="009845A6"/>
    <w:rsid w:val="00985D58"/>
    <w:rsid w:val="00997FC9"/>
    <w:rsid w:val="009B3C40"/>
    <w:rsid w:val="009B6AE0"/>
    <w:rsid w:val="009D679C"/>
    <w:rsid w:val="009F7AD9"/>
    <w:rsid w:val="00A2009E"/>
    <w:rsid w:val="00A21BBC"/>
    <w:rsid w:val="00A23631"/>
    <w:rsid w:val="00A42540"/>
    <w:rsid w:val="00A50939"/>
    <w:rsid w:val="00A73F13"/>
    <w:rsid w:val="00A8227C"/>
    <w:rsid w:val="00A83413"/>
    <w:rsid w:val="00AA6A40"/>
    <w:rsid w:val="00AA75F6"/>
    <w:rsid w:val="00AB0D36"/>
    <w:rsid w:val="00AB32C1"/>
    <w:rsid w:val="00AB636C"/>
    <w:rsid w:val="00AD00FD"/>
    <w:rsid w:val="00AF0A8E"/>
    <w:rsid w:val="00B03C4D"/>
    <w:rsid w:val="00B10D67"/>
    <w:rsid w:val="00B21492"/>
    <w:rsid w:val="00B27019"/>
    <w:rsid w:val="00B31CE2"/>
    <w:rsid w:val="00B5664D"/>
    <w:rsid w:val="00B56B24"/>
    <w:rsid w:val="00B719C1"/>
    <w:rsid w:val="00B76A83"/>
    <w:rsid w:val="00B901D2"/>
    <w:rsid w:val="00BA5B40"/>
    <w:rsid w:val="00BB4D86"/>
    <w:rsid w:val="00BC041B"/>
    <w:rsid w:val="00BC1A4C"/>
    <w:rsid w:val="00BC6437"/>
    <w:rsid w:val="00BD0206"/>
    <w:rsid w:val="00BD0EC4"/>
    <w:rsid w:val="00BE0067"/>
    <w:rsid w:val="00BE75E8"/>
    <w:rsid w:val="00C07568"/>
    <w:rsid w:val="00C2098A"/>
    <w:rsid w:val="00C5444A"/>
    <w:rsid w:val="00C612DA"/>
    <w:rsid w:val="00C62C50"/>
    <w:rsid w:val="00C7741E"/>
    <w:rsid w:val="00C875AB"/>
    <w:rsid w:val="00C954D9"/>
    <w:rsid w:val="00CA19BA"/>
    <w:rsid w:val="00CA3DF1"/>
    <w:rsid w:val="00CA4581"/>
    <w:rsid w:val="00CC76C4"/>
    <w:rsid w:val="00CE18D5"/>
    <w:rsid w:val="00D010D5"/>
    <w:rsid w:val="00D04109"/>
    <w:rsid w:val="00D43664"/>
    <w:rsid w:val="00D44E8E"/>
    <w:rsid w:val="00D74DBA"/>
    <w:rsid w:val="00D8475A"/>
    <w:rsid w:val="00D948F3"/>
    <w:rsid w:val="00D97A41"/>
    <w:rsid w:val="00DD3CF6"/>
    <w:rsid w:val="00DD6416"/>
    <w:rsid w:val="00DF4CA2"/>
    <w:rsid w:val="00DF4E0A"/>
    <w:rsid w:val="00E02DCD"/>
    <w:rsid w:val="00E11EDB"/>
    <w:rsid w:val="00E12C60"/>
    <w:rsid w:val="00E22E87"/>
    <w:rsid w:val="00E27B4C"/>
    <w:rsid w:val="00E365C1"/>
    <w:rsid w:val="00E57630"/>
    <w:rsid w:val="00E86C2B"/>
    <w:rsid w:val="00EB2D52"/>
    <w:rsid w:val="00EE0088"/>
    <w:rsid w:val="00EE4DF6"/>
    <w:rsid w:val="00EF7CC9"/>
    <w:rsid w:val="00F207C0"/>
    <w:rsid w:val="00F20AE5"/>
    <w:rsid w:val="00F47E97"/>
    <w:rsid w:val="00F645C7"/>
    <w:rsid w:val="00F92D97"/>
    <w:rsid w:val="00FA705B"/>
    <w:rsid w:val="00FA7C5D"/>
    <w:rsid w:val="00FB65BE"/>
    <w:rsid w:val="00FF4243"/>
    <w:rsid w:val="2197B04F"/>
    <w:rsid w:val="25DEB130"/>
    <w:rsid w:val="269A6CE1"/>
    <w:rsid w:val="34D7EDB6"/>
    <w:rsid w:val="39ECE667"/>
    <w:rsid w:val="570EB7C4"/>
    <w:rsid w:val="7A13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CA1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paragraph">
    <w:name w:val="paragraph"/>
    <w:basedOn w:val="Normal"/>
    <w:rsid w:val="00A7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3F13"/>
  </w:style>
  <w:style w:type="character" w:customStyle="1" w:styleId="eop">
    <w:name w:val="eop"/>
    <w:basedOn w:val="DefaultParagraphFont"/>
    <w:rsid w:val="00A7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%20SHEN\AppData\Roaming\Microsoft\&#1064;&#1072;&#1073;&#1083;&#1086;&#1085;&#1099;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EED4665AB944CB8457BE6F39A1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BC9A2-5A92-422A-9264-3298CA5C04BB}"/>
      </w:docPartPr>
      <w:docPartBody>
        <w:p w:rsidR="003E6BB8" w:rsidRDefault="003E6BB8">
          <w:pPr>
            <w:pStyle w:val="F4EED4665AB944CB8457BE6F39A17E0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B8"/>
    <w:rsid w:val="001E559E"/>
    <w:rsid w:val="002A5085"/>
    <w:rsid w:val="003E6BB8"/>
    <w:rsid w:val="005C6567"/>
    <w:rsid w:val="005E2B9E"/>
    <w:rsid w:val="00773A26"/>
    <w:rsid w:val="00826C99"/>
    <w:rsid w:val="00982276"/>
    <w:rsid w:val="00A46776"/>
    <w:rsid w:val="00C766E5"/>
    <w:rsid w:val="00C96CB4"/>
    <w:rsid w:val="00E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FB0890E204D38ADCA000EEF5F8C8A">
    <w:name w:val="71BFB0890E204D38ADCA000EEF5F8C8A"/>
  </w:style>
  <w:style w:type="paragraph" w:customStyle="1" w:styleId="B269D25E38454192BFF6E1D583CA1ED5">
    <w:name w:val="B269D25E38454192BFF6E1D583CA1ED5"/>
  </w:style>
  <w:style w:type="paragraph" w:customStyle="1" w:styleId="90BFE8A802B040C1A8F716ADDF6A1E38">
    <w:name w:val="90BFE8A802B040C1A8F716ADDF6A1E38"/>
  </w:style>
  <w:style w:type="paragraph" w:customStyle="1" w:styleId="796310D0C5B740CF8BD6C20B96B198F6">
    <w:name w:val="796310D0C5B740CF8BD6C20B96B198F6"/>
  </w:style>
  <w:style w:type="paragraph" w:customStyle="1" w:styleId="76C96AA26749473294BC2AEE8311E3AE">
    <w:name w:val="76C96AA26749473294BC2AEE8311E3AE"/>
  </w:style>
  <w:style w:type="paragraph" w:customStyle="1" w:styleId="F4EED4665AB944CB8457BE6F39A17E0A">
    <w:name w:val="F4EED4665AB944CB8457BE6F39A17E0A"/>
  </w:style>
  <w:style w:type="paragraph" w:customStyle="1" w:styleId="17E00CE2418B42C5B7D0F4C62A4697BB">
    <w:name w:val="17E00CE2418B42C5B7D0F4C62A4697BB"/>
  </w:style>
  <w:style w:type="paragraph" w:customStyle="1" w:styleId="1D05C28A3CA44A7AB2C852FC8FE98A69">
    <w:name w:val="1D05C28A3CA44A7AB2C852FC8FE98A69"/>
  </w:style>
  <w:style w:type="paragraph" w:customStyle="1" w:styleId="7C1ADBBB710F41F1A9CD723FF5E650F5">
    <w:name w:val="7C1ADBBB710F41F1A9CD723FF5E650F5"/>
  </w:style>
  <w:style w:type="paragraph" w:customStyle="1" w:styleId="654A91C7F5F549C8A431749491E86AB4">
    <w:name w:val="654A91C7F5F549C8A431749491E86AB4"/>
  </w:style>
  <w:style w:type="paragraph" w:customStyle="1" w:styleId="0229E1AAAA36419EBDB2392281E83050">
    <w:name w:val="0229E1AAAA36419EBDB2392281E83050"/>
  </w:style>
  <w:style w:type="paragraph" w:customStyle="1" w:styleId="AE60A0C5288E4737B381086F6191E357">
    <w:name w:val="AE60A0C5288E4737B381086F6191E357"/>
  </w:style>
  <w:style w:type="paragraph" w:customStyle="1" w:styleId="BE3AA4C092074ACC8B0ABBE961044663">
    <w:name w:val="BE3AA4C092074ACC8B0ABBE961044663"/>
  </w:style>
  <w:style w:type="paragraph" w:customStyle="1" w:styleId="96350D2843034BEC81C84310FF6BD7A9">
    <w:name w:val="96350D2843034BEC81C84310FF6BD7A9"/>
  </w:style>
  <w:style w:type="paragraph" w:customStyle="1" w:styleId="BFA130327AD64611B4330632488547D7">
    <w:name w:val="BFA130327AD64611B4330632488547D7"/>
  </w:style>
  <w:style w:type="paragraph" w:customStyle="1" w:styleId="5C79345250884A8B96EAB42E0D85C584">
    <w:name w:val="5C79345250884A8B96EAB42E0D85C584"/>
  </w:style>
  <w:style w:type="paragraph" w:customStyle="1" w:styleId="018050CA5955452D81A47C167D6CA691">
    <w:name w:val="018050CA5955452D81A47C167D6CA691"/>
  </w:style>
  <w:style w:type="paragraph" w:customStyle="1" w:styleId="45297E15A9C3456E89A0E83B3D666939">
    <w:name w:val="45297E15A9C3456E89A0E83B3D666939"/>
  </w:style>
  <w:style w:type="paragraph" w:customStyle="1" w:styleId="0271A3E12C1B4D4A90C507132E4D9C88">
    <w:name w:val="0271A3E12C1B4D4A90C507132E4D9C88"/>
  </w:style>
  <w:style w:type="paragraph" w:customStyle="1" w:styleId="112BCE6EEDAB443980BFBE442881D609">
    <w:name w:val="112BCE6EEDAB443980BFBE442881D609"/>
  </w:style>
  <w:style w:type="paragraph" w:customStyle="1" w:styleId="A1C0C6E1DB27444BA3343FD53F674DD5">
    <w:name w:val="A1C0C6E1DB27444BA3343FD53F674DD5"/>
  </w:style>
  <w:style w:type="paragraph" w:customStyle="1" w:styleId="A1F099E966814708B4DEFE0490D83F77">
    <w:name w:val="A1F099E966814708B4DEFE0490D83F77"/>
  </w:style>
  <w:style w:type="paragraph" w:customStyle="1" w:styleId="5E2B93C1E6E149DEB891A893556700D5">
    <w:name w:val="5E2B93C1E6E149DEB891A893556700D5"/>
  </w:style>
  <w:style w:type="paragraph" w:customStyle="1" w:styleId="729FF161F09A4FBD92326A35612EC51B">
    <w:name w:val="729FF161F09A4FBD92326A35612EC51B"/>
  </w:style>
  <w:style w:type="paragraph" w:customStyle="1" w:styleId="26917CB7AD8249AEB78EDA1562FD42E4">
    <w:name w:val="26917CB7AD8249AEB78EDA1562FD42E4"/>
  </w:style>
  <w:style w:type="paragraph" w:customStyle="1" w:styleId="B9C55CD0E6EB4CF286A940A6E43F0D37">
    <w:name w:val="B9C55CD0E6EB4CF286A940A6E43F0D37"/>
  </w:style>
  <w:style w:type="paragraph" w:customStyle="1" w:styleId="68377F7A704A4C7481894E90A57D2A43">
    <w:name w:val="68377F7A704A4C7481894E90A57D2A43"/>
  </w:style>
  <w:style w:type="paragraph" w:customStyle="1" w:styleId="B233040CBE114033ABC73A2C3EAC7C9C">
    <w:name w:val="B233040CBE114033ABC73A2C3EAC7C9C"/>
  </w:style>
  <w:style w:type="paragraph" w:customStyle="1" w:styleId="885F6D3BDAE3464396D20429D26C4A2A">
    <w:name w:val="885F6D3BDAE3464396D20429D26C4A2A"/>
  </w:style>
  <w:style w:type="paragraph" w:customStyle="1" w:styleId="FE2F8CD283294D319F51A64B11E37220">
    <w:name w:val="FE2F8CD283294D319F51A64B11E37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D7735-1A14-434F-81E7-AB0C1266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2020-06-01T10:58:00Z</dcterms:created>
  <dcterms:modified xsi:type="dcterms:W3CDTF">2020-06-01T10:58:00Z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